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3FAE6E0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E1C03C3" w14:textId="03AB86AE" w:rsidR="001B2ABD" w:rsidRDefault="004C1036" w:rsidP="001B2ABD">
            <w:pPr>
              <w:tabs>
                <w:tab w:val="left" w:pos="990"/>
              </w:tabs>
              <w:jc w:val="center"/>
            </w:pPr>
            <w:r w:rsidRPr="004C1036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B6BF666" wp14:editId="7FAC2FC7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759460</wp:posOffset>
                  </wp:positionV>
                  <wp:extent cx="2166620" cy="2004060"/>
                  <wp:effectExtent l="38100" t="38100" r="43180" b="34290"/>
                  <wp:wrapNone/>
                  <wp:docPr id="1" name="Picture 2" descr="A person with his arms crossed&#10;&#10;Description automatically generated with medium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0EA9351-C2B2-4F35-8BF9-3B4A1802DC1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person with his arms crossed&#10;&#10;Description automatically generated with medium confidence">
                            <a:extLst>
                              <a:ext uri="{FF2B5EF4-FFF2-40B4-BE49-F238E27FC236}">
                                <a16:creationId xmlns:a16="http://schemas.microsoft.com/office/drawing/2014/main" id="{F0EA9351-C2B2-4F35-8BF9-3B4A1802DC1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43" b="28890"/>
                          <a:stretch/>
                        </pic:blipFill>
                        <pic:spPr>
                          <a:xfrm>
                            <a:off x="0" y="0"/>
                            <a:ext cx="2166620" cy="2004060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8194F">
              <w:t xml:space="preserve">  </w:t>
            </w:r>
          </w:p>
        </w:tc>
        <w:tc>
          <w:tcPr>
            <w:tcW w:w="720" w:type="dxa"/>
          </w:tcPr>
          <w:p w14:paraId="33C9160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D666A80" w14:textId="6AFDCC56" w:rsidR="00837F18" w:rsidRPr="00837F18" w:rsidRDefault="00837F18" w:rsidP="00837F18">
            <w:pPr>
              <w:pStyle w:val="Title"/>
            </w:pPr>
            <w:r>
              <w:t>ranin, nico g.</w:t>
            </w:r>
          </w:p>
          <w:p w14:paraId="254D5D24" w14:textId="22F73F65" w:rsidR="001B2ABD" w:rsidRDefault="001B2ABD" w:rsidP="001B2ABD">
            <w:pPr>
              <w:pStyle w:val="Subtitle"/>
            </w:pPr>
          </w:p>
        </w:tc>
      </w:tr>
      <w:tr w:rsidR="001B2ABD" w14:paraId="3AD767F8" w14:textId="77777777" w:rsidTr="001B2ABD">
        <w:tc>
          <w:tcPr>
            <w:tcW w:w="3600" w:type="dxa"/>
          </w:tcPr>
          <w:p w14:paraId="6B77ED13" w14:textId="44CF9FDA" w:rsidR="001B2ABD" w:rsidRDefault="00837F18" w:rsidP="00036450">
            <w:pPr>
              <w:pStyle w:val="Heading3"/>
            </w:pPr>
            <w:r>
              <w:t>objective</w:t>
            </w:r>
          </w:p>
          <w:p w14:paraId="104250E8" w14:textId="366E08EE" w:rsidR="00036450" w:rsidRDefault="00837F18" w:rsidP="00837F18">
            <w:r w:rsidRPr="00837F18">
              <w:t>To work in a dynamic professional environment with a growing organization and utilize my creativity and innovative thinking for benefit of the organization and myself.</w:t>
            </w:r>
          </w:p>
          <w:p w14:paraId="5B267BB1" w14:textId="77777777" w:rsidR="00036450" w:rsidRDefault="00036450" w:rsidP="00036450"/>
          <w:sdt>
            <w:sdtPr>
              <w:id w:val="-1954003311"/>
              <w:placeholder>
                <w:docPart w:val="8536E4E7293945478788D59B99C73953"/>
              </w:placeholder>
              <w:temporary/>
              <w:showingPlcHdr/>
              <w15:appearance w15:val="hidden"/>
            </w:sdtPr>
            <w:sdtContent>
              <w:p w14:paraId="6E6423F8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A93EF7D1C90145299D9240C402B3C318"/>
              </w:placeholder>
              <w:temporary/>
              <w:showingPlcHdr/>
              <w15:appearance w15:val="hidden"/>
            </w:sdtPr>
            <w:sdtContent>
              <w:p w14:paraId="12C4C5CD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21E501BF" w14:textId="3DD5CD96" w:rsidR="004D3011" w:rsidRDefault="00837F18" w:rsidP="004D3011">
            <w:r>
              <w:t>09090991102</w:t>
            </w:r>
          </w:p>
          <w:p w14:paraId="6980BFAC" w14:textId="77777777" w:rsidR="004D3011" w:rsidRPr="004D3011" w:rsidRDefault="004D3011" w:rsidP="004D3011"/>
          <w:p w14:paraId="0B4607AC" w14:textId="4B973E1C" w:rsidR="004D3011" w:rsidRDefault="00837F18" w:rsidP="004D3011">
            <w:r>
              <w:t>ADDRESS:</w:t>
            </w:r>
          </w:p>
          <w:p w14:paraId="12ADA5FB" w14:textId="7CA37A90" w:rsidR="00837F18" w:rsidRDefault="00837F18" w:rsidP="004D3011">
            <w:r>
              <w:t>Rodriguez, Rizal</w:t>
            </w:r>
          </w:p>
          <w:p w14:paraId="76226DB3" w14:textId="77777777" w:rsidR="004D3011" w:rsidRDefault="004D3011" w:rsidP="004D3011"/>
          <w:sdt>
            <w:sdtPr>
              <w:id w:val="-240260293"/>
              <w:placeholder>
                <w:docPart w:val="E43F2CF19FC64894955CE5EFC8585C80"/>
              </w:placeholder>
              <w:temporary/>
              <w:showingPlcHdr/>
              <w15:appearance w15:val="hidden"/>
            </w:sdtPr>
            <w:sdtContent>
              <w:p w14:paraId="21D74FFC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5C243602" w14:textId="25EFCB56" w:rsidR="00036450" w:rsidRPr="00E4381A" w:rsidRDefault="002F4A09" w:rsidP="004D3011">
            <w:pPr>
              <w:rPr>
                <w:rStyle w:val="Hyperlink"/>
              </w:rPr>
            </w:pPr>
            <w:r>
              <w:t>n.ranin57@gmail.com</w:t>
            </w:r>
          </w:p>
          <w:sdt>
            <w:sdtPr>
              <w:id w:val="-1444214663"/>
              <w:placeholder>
                <w:docPart w:val="982185C3AA094D4BA73BDD4F60324F04"/>
              </w:placeholder>
              <w:temporary/>
              <w:showingPlcHdr/>
              <w15:appearance w15:val="hidden"/>
            </w:sdtPr>
            <w:sdtContent>
              <w:p w14:paraId="7438E528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5BC2817" w14:textId="1A18C4D3" w:rsidR="004D3011" w:rsidRDefault="002F4A09" w:rsidP="004D3011">
            <w:r>
              <w:t>Social Media</w:t>
            </w:r>
          </w:p>
          <w:p w14:paraId="5E5ADE3C" w14:textId="2FF0CA3E" w:rsidR="004D3011" w:rsidRDefault="002F4A09" w:rsidP="004D3011">
            <w:r>
              <w:t>Basketball</w:t>
            </w:r>
          </w:p>
          <w:p w14:paraId="5F0C8281" w14:textId="268067A2" w:rsidR="004D3011" w:rsidRDefault="002F4A09" w:rsidP="004D3011">
            <w:r>
              <w:t>Computer games</w:t>
            </w:r>
          </w:p>
          <w:p w14:paraId="7DF77F7A" w14:textId="4BCE0481" w:rsidR="004D3011" w:rsidRPr="004D3011" w:rsidRDefault="002F4A09" w:rsidP="004D3011">
            <w:r>
              <w:t>Watching anime</w:t>
            </w:r>
          </w:p>
        </w:tc>
        <w:tc>
          <w:tcPr>
            <w:tcW w:w="720" w:type="dxa"/>
          </w:tcPr>
          <w:p w14:paraId="1AE26BC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B817C3A690849C7BB2E4DEC353CECE5"/>
              </w:placeholder>
              <w:temporary/>
              <w:showingPlcHdr/>
              <w15:appearance w15:val="hidden"/>
            </w:sdtPr>
            <w:sdtContent>
              <w:p w14:paraId="7B4C651C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CCFE480" w14:textId="46A08B16" w:rsidR="00036450" w:rsidRPr="00036450" w:rsidRDefault="002F4A09" w:rsidP="00B359E4">
            <w:pPr>
              <w:pStyle w:val="Heading4"/>
            </w:pPr>
            <w:r w:rsidRPr="002F4A09">
              <w:t>Mary The Queen College of Quezon City</w:t>
            </w:r>
          </w:p>
          <w:p w14:paraId="0E7DC9C3" w14:textId="03450A73" w:rsidR="00036450" w:rsidRPr="00B359E4" w:rsidRDefault="002F4A09" w:rsidP="00B359E4">
            <w:pPr>
              <w:pStyle w:val="Date"/>
            </w:pPr>
            <w:r>
              <w:t>2015</w:t>
            </w:r>
            <w:r w:rsidR="00036450" w:rsidRPr="00B359E4">
              <w:t xml:space="preserve"> - </w:t>
            </w:r>
            <w:r>
              <w:t>2019</w:t>
            </w:r>
          </w:p>
          <w:p w14:paraId="0AB1E75B" w14:textId="48338D90" w:rsidR="004D3011" w:rsidRDefault="002F4A09" w:rsidP="00036450">
            <w:r>
              <w:t>B</w:t>
            </w:r>
            <w:r w:rsidRPr="002F4A09">
              <w:t>achelor of</w:t>
            </w:r>
            <w:r>
              <w:t xml:space="preserve"> S</w:t>
            </w:r>
            <w:r w:rsidRPr="002F4A09">
              <w:t xml:space="preserve">cience in </w:t>
            </w:r>
            <w:r>
              <w:t>I</w:t>
            </w:r>
            <w:r w:rsidRPr="002F4A09">
              <w:t xml:space="preserve">nformation </w:t>
            </w:r>
            <w:r>
              <w:t>T</w:t>
            </w:r>
            <w:r w:rsidRPr="002F4A09">
              <w:t>echnology</w:t>
            </w:r>
          </w:p>
          <w:p w14:paraId="6605334C" w14:textId="77777777" w:rsidR="00036450" w:rsidRDefault="00036450" w:rsidP="00036450"/>
          <w:p w14:paraId="708DCF03" w14:textId="3592A445" w:rsidR="00036450" w:rsidRPr="00B359E4" w:rsidRDefault="002F4A09" w:rsidP="00B359E4">
            <w:pPr>
              <w:pStyle w:val="Heading4"/>
            </w:pPr>
            <w:r w:rsidRPr="002F4A09">
              <w:t>Holy Spirit National High School</w:t>
            </w:r>
          </w:p>
          <w:p w14:paraId="6CC204D3" w14:textId="1A92F5ED" w:rsidR="00036450" w:rsidRDefault="002F4A09" w:rsidP="00007BF8">
            <w:pPr>
              <w:pStyle w:val="Date"/>
            </w:pPr>
            <w:r>
              <w:t>2011</w:t>
            </w:r>
            <w:r w:rsidR="00036450" w:rsidRPr="00B359E4">
              <w:t xml:space="preserve"> - </w:t>
            </w:r>
            <w:r>
              <w:t>2015</w:t>
            </w:r>
          </w:p>
          <w:sdt>
            <w:sdtPr>
              <w:id w:val="1001553383"/>
              <w:placeholder>
                <w:docPart w:val="08C2C6072ED746E9998C115ABA00FA4D"/>
              </w:placeholder>
              <w:temporary/>
              <w:showingPlcHdr/>
              <w15:appearance w15:val="hidden"/>
            </w:sdtPr>
            <w:sdtContent>
              <w:p w14:paraId="6A3FF64E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2D8FEA8" w14:textId="52F1230C" w:rsidR="00036450" w:rsidRDefault="002F4A09" w:rsidP="00B359E4">
            <w:pPr>
              <w:pStyle w:val="Heading4"/>
              <w:rPr>
                <w:bCs/>
              </w:rPr>
            </w:pPr>
            <w:bookmarkStart w:id="0" w:name="OLE_LINK1"/>
            <w:bookmarkStart w:id="1" w:name="OLE_LINK2"/>
            <w:proofErr w:type="spellStart"/>
            <w:r>
              <w:t>Nowcom</w:t>
            </w:r>
            <w:proofErr w:type="spellEnd"/>
            <w:r w:rsidR="008B6075">
              <w:t xml:space="preserve">. </w:t>
            </w:r>
            <w:r>
              <w:t>[Data Analyst]</w:t>
            </w:r>
          </w:p>
          <w:p w14:paraId="49AE3139" w14:textId="629C1F56" w:rsidR="00036450" w:rsidRPr="00036450" w:rsidRDefault="00ED72AA" w:rsidP="00B359E4">
            <w:pPr>
              <w:pStyle w:val="Date"/>
            </w:pPr>
            <w:r>
              <w:t>2019</w:t>
            </w:r>
            <w:r w:rsidR="003F619A">
              <w:t xml:space="preserve"> </w:t>
            </w:r>
            <w:r w:rsidR="00036450" w:rsidRPr="00036450">
              <w:t>–</w:t>
            </w:r>
            <w:r w:rsidR="003F619A">
              <w:t xml:space="preserve"> </w:t>
            </w:r>
            <w:r>
              <w:t>2019</w:t>
            </w:r>
          </w:p>
          <w:p w14:paraId="3AA32868" w14:textId="687BC92C" w:rsidR="00036450" w:rsidRDefault="00ED72AA" w:rsidP="00036450">
            <w:r>
              <w:t>Analyzing</w:t>
            </w:r>
            <w:r w:rsidRPr="00ED72AA">
              <w:t xml:space="preserve"> which data is important to the task at hand and which is irrelevant.</w:t>
            </w:r>
            <w:r w:rsidR="00036450" w:rsidRPr="00036450">
              <w:t xml:space="preserve"> </w:t>
            </w:r>
          </w:p>
          <w:bookmarkEnd w:id="0"/>
          <w:bookmarkEnd w:id="1"/>
          <w:p w14:paraId="2051E950" w14:textId="77777777" w:rsidR="004D3011" w:rsidRDefault="004D3011" w:rsidP="00036450"/>
          <w:p w14:paraId="01705924" w14:textId="43C35F00" w:rsidR="004D3011" w:rsidRPr="004D3011" w:rsidRDefault="00ED72AA" w:rsidP="00B359E4">
            <w:pPr>
              <w:pStyle w:val="Heading4"/>
              <w:rPr>
                <w:bCs/>
              </w:rPr>
            </w:pPr>
            <w:r>
              <w:t>Wilcon Depot</w:t>
            </w:r>
            <w:r w:rsidR="004C1036">
              <w:t xml:space="preserve"> (under Triple-E Manpower Agency)</w:t>
            </w:r>
            <w:r w:rsidR="004D3011" w:rsidRPr="004D3011">
              <w:t xml:space="preserve"> </w:t>
            </w:r>
            <w:r>
              <w:t>[Data Encoder]</w:t>
            </w:r>
          </w:p>
          <w:p w14:paraId="4E185A99" w14:textId="337EF83C" w:rsidR="004D3011" w:rsidRPr="004D3011" w:rsidRDefault="00ED72AA" w:rsidP="00B359E4">
            <w:pPr>
              <w:pStyle w:val="Date"/>
            </w:pPr>
            <w:r>
              <w:t>2019</w:t>
            </w:r>
            <w:r w:rsidR="003F619A">
              <w:t xml:space="preserve"> </w:t>
            </w:r>
            <w:r w:rsidR="004D3011" w:rsidRPr="004D3011">
              <w:t>–</w:t>
            </w:r>
            <w:r w:rsidR="003F619A">
              <w:t xml:space="preserve"> </w:t>
            </w:r>
            <w:r w:rsidR="00E737EC">
              <w:t>2021</w:t>
            </w:r>
          </w:p>
          <w:p w14:paraId="175872FB" w14:textId="698507FE" w:rsidR="004D3011" w:rsidRDefault="00ED72AA" w:rsidP="004D3011">
            <w:r w:rsidRPr="00ED72AA">
              <w:t>Accurately and efficiently encode all data that needs organizing and recording</w:t>
            </w:r>
            <w:r>
              <w:t>.</w:t>
            </w:r>
          </w:p>
          <w:p w14:paraId="2F908DFD" w14:textId="57A40045" w:rsidR="00EC44C7" w:rsidRDefault="00EC44C7" w:rsidP="004D3011"/>
          <w:p w14:paraId="495D307C" w14:textId="26F0917A" w:rsidR="00EC44C7" w:rsidRDefault="00EC44C7" w:rsidP="00EC44C7">
            <w:pPr>
              <w:pStyle w:val="Heading4"/>
              <w:rPr>
                <w:bCs/>
              </w:rPr>
            </w:pPr>
            <w:r>
              <w:t>Accenture [Associate Software Engineer]</w:t>
            </w:r>
          </w:p>
          <w:p w14:paraId="1719E4E2" w14:textId="27B2BD0A" w:rsidR="00EC44C7" w:rsidRPr="00036450" w:rsidRDefault="00EC44C7" w:rsidP="00EC44C7">
            <w:pPr>
              <w:pStyle w:val="Date"/>
            </w:pPr>
            <w:r>
              <w:t>2021</w:t>
            </w:r>
            <w:r w:rsidR="003F619A">
              <w:t xml:space="preserve"> </w:t>
            </w:r>
            <w:r w:rsidRPr="00036450">
              <w:t>–</w:t>
            </w:r>
            <w:r w:rsidR="003F619A">
              <w:t xml:space="preserve"> </w:t>
            </w:r>
            <w:r>
              <w:t>2022</w:t>
            </w:r>
          </w:p>
          <w:p w14:paraId="0A9DEB7F" w14:textId="797A6BAF" w:rsidR="004D3011" w:rsidRDefault="00EC44C7" w:rsidP="00036450">
            <w:r w:rsidRPr="00EC44C7">
              <w:t>Develop new features or products for an area of our platform working alongside with Development Team</w:t>
            </w:r>
            <w:r w:rsidRPr="00ED72AA">
              <w:t>.</w:t>
            </w:r>
            <w:r w:rsidRPr="00036450">
              <w:t xml:space="preserve"> </w:t>
            </w:r>
          </w:p>
          <w:p w14:paraId="68820CC9" w14:textId="77777777" w:rsidR="003F619A" w:rsidRDefault="003F619A" w:rsidP="00036450"/>
          <w:p w14:paraId="4141F261" w14:textId="160D628B" w:rsidR="003F619A" w:rsidRDefault="003F619A" w:rsidP="003F619A">
            <w:pPr>
              <w:pStyle w:val="Heading4"/>
              <w:rPr>
                <w:bCs/>
              </w:rPr>
            </w:pPr>
            <w:r>
              <w:t>DXC Technology</w:t>
            </w:r>
            <w:r>
              <w:t xml:space="preserve"> [Associate Software Engineer]</w:t>
            </w:r>
          </w:p>
          <w:p w14:paraId="19FC4D01" w14:textId="0512D292" w:rsidR="003F619A" w:rsidRPr="00036450" w:rsidRDefault="003F619A" w:rsidP="003F619A">
            <w:pPr>
              <w:pStyle w:val="Date"/>
            </w:pPr>
            <w:r>
              <w:t>202</w:t>
            </w:r>
            <w:r>
              <w:t xml:space="preserve">2 </w:t>
            </w:r>
            <w:r w:rsidRPr="00036450">
              <w:t>–</w:t>
            </w:r>
            <w:r>
              <w:t xml:space="preserve"> Present</w:t>
            </w:r>
          </w:p>
          <w:p w14:paraId="7F22EA10" w14:textId="77777777" w:rsidR="003F619A" w:rsidRDefault="003F619A" w:rsidP="003F619A">
            <w:r w:rsidRPr="00EC44C7">
              <w:t>Develop new features or products for an area of our platform working alongside with Development Team</w:t>
            </w:r>
            <w:r w:rsidRPr="00ED72AA">
              <w:t>.</w:t>
            </w:r>
            <w:r w:rsidRPr="00036450">
              <w:t xml:space="preserve"> </w:t>
            </w:r>
          </w:p>
          <w:p w14:paraId="0BFB42E5" w14:textId="77777777" w:rsidR="003F619A" w:rsidRDefault="003F619A" w:rsidP="00036450"/>
          <w:sdt>
            <w:sdtPr>
              <w:id w:val="1669594239"/>
              <w:placeholder>
                <w:docPart w:val="DAC3A4EAAA1743C6A69BDD33A0572D6C"/>
              </w:placeholder>
              <w:temporary/>
              <w:showingPlcHdr/>
              <w15:appearance w15:val="hidden"/>
            </w:sdtPr>
            <w:sdtContent>
              <w:p w14:paraId="67601331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6B72313F" w14:textId="77777777" w:rsidR="00A02AD8" w:rsidRPr="00A02AD8" w:rsidRDefault="00A02AD8" w:rsidP="00A02AD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both"/>
              <w:rPr>
                <w:color w:val="000000"/>
                <w:szCs w:val="18"/>
              </w:rPr>
            </w:pPr>
            <w:r w:rsidRPr="00A02AD8">
              <w:rPr>
                <w:color w:val="000000"/>
                <w:szCs w:val="18"/>
              </w:rPr>
              <w:t xml:space="preserve">Technically proficient in Microsoft Word, </w:t>
            </w:r>
            <w:proofErr w:type="gramStart"/>
            <w:r w:rsidRPr="00A02AD8">
              <w:rPr>
                <w:color w:val="000000"/>
                <w:szCs w:val="18"/>
              </w:rPr>
              <w:t>Excel</w:t>
            </w:r>
            <w:proofErr w:type="gramEnd"/>
            <w:r w:rsidRPr="00A02AD8">
              <w:rPr>
                <w:color w:val="000000"/>
                <w:szCs w:val="18"/>
              </w:rPr>
              <w:t xml:space="preserve"> and PowerPoint.</w:t>
            </w:r>
          </w:p>
          <w:p w14:paraId="7F997845" w14:textId="3ABE6181" w:rsidR="00A02AD8" w:rsidRPr="001B3B3D" w:rsidRDefault="00A02AD8" w:rsidP="001B3B3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both"/>
              <w:rPr>
                <w:b/>
                <w:bCs/>
                <w:color w:val="000000"/>
                <w:szCs w:val="18"/>
              </w:rPr>
            </w:pPr>
            <w:r w:rsidRPr="00A02AD8">
              <w:rPr>
                <w:color w:val="000000"/>
                <w:szCs w:val="18"/>
              </w:rPr>
              <w:t>Programming in</w:t>
            </w:r>
            <w:r w:rsidRPr="001B3B3D">
              <w:rPr>
                <w:b/>
                <w:bCs/>
                <w:color w:val="000000"/>
                <w:szCs w:val="18"/>
              </w:rPr>
              <w:t xml:space="preserve"> </w:t>
            </w:r>
            <w:r w:rsidR="001B3B3D">
              <w:rPr>
                <w:b/>
                <w:bCs/>
                <w:color w:val="000000"/>
                <w:szCs w:val="18"/>
              </w:rPr>
              <w:t>JAVASCRIPT</w:t>
            </w:r>
            <w:r w:rsidRPr="001B3B3D">
              <w:rPr>
                <w:b/>
                <w:bCs/>
                <w:color w:val="000000"/>
                <w:szCs w:val="18"/>
              </w:rPr>
              <w:t xml:space="preserve">, </w:t>
            </w:r>
            <w:r w:rsidR="001B3B3D">
              <w:rPr>
                <w:b/>
                <w:bCs/>
                <w:color w:val="000000"/>
                <w:szCs w:val="18"/>
              </w:rPr>
              <w:t>REACTJS</w:t>
            </w:r>
            <w:r w:rsidR="00560DCD" w:rsidRPr="001B3B3D">
              <w:rPr>
                <w:b/>
                <w:bCs/>
                <w:color w:val="000000"/>
                <w:szCs w:val="18"/>
              </w:rPr>
              <w:t>,</w:t>
            </w:r>
            <w:r w:rsidR="001B3B3D" w:rsidRPr="001B3B3D">
              <w:rPr>
                <w:b/>
                <w:bCs/>
                <w:color w:val="000000"/>
                <w:szCs w:val="18"/>
              </w:rPr>
              <w:t xml:space="preserve"> </w:t>
            </w:r>
            <w:r w:rsidR="001B3B3D">
              <w:rPr>
                <w:b/>
                <w:bCs/>
                <w:color w:val="000000"/>
                <w:szCs w:val="18"/>
              </w:rPr>
              <w:t>NODEJS</w:t>
            </w:r>
            <w:r w:rsidR="003F619A">
              <w:rPr>
                <w:b/>
                <w:bCs/>
                <w:color w:val="000000"/>
                <w:szCs w:val="18"/>
              </w:rPr>
              <w:t>, ANGULAR, JAVA, JAVA SPRINGBOOT</w:t>
            </w:r>
            <w:r w:rsidR="001B3B3D" w:rsidRPr="001B3B3D">
              <w:rPr>
                <w:b/>
                <w:bCs/>
                <w:color w:val="000000"/>
                <w:szCs w:val="18"/>
              </w:rPr>
              <w:t xml:space="preserve">, </w:t>
            </w:r>
            <w:r w:rsidR="00560DCD" w:rsidRPr="001B3B3D">
              <w:rPr>
                <w:b/>
                <w:bCs/>
                <w:color w:val="000000"/>
                <w:szCs w:val="18"/>
              </w:rPr>
              <w:t xml:space="preserve">HTML </w:t>
            </w:r>
            <w:r w:rsidR="00560DCD" w:rsidRPr="001B3B3D">
              <w:rPr>
                <w:color w:val="000000"/>
                <w:szCs w:val="18"/>
              </w:rPr>
              <w:t>and</w:t>
            </w:r>
            <w:r w:rsidR="00560DCD" w:rsidRPr="001B3B3D">
              <w:rPr>
                <w:b/>
                <w:bCs/>
                <w:color w:val="000000"/>
                <w:szCs w:val="18"/>
              </w:rPr>
              <w:t xml:space="preserve"> CSS</w:t>
            </w:r>
            <w:r w:rsidRPr="001B3B3D">
              <w:rPr>
                <w:b/>
                <w:bCs/>
                <w:color w:val="000000"/>
                <w:szCs w:val="18"/>
              </w:rPr>
              <w:t>.</w:t>
            </w:r>
          </w:p>
          <w:p w14:paraId="3DA7F198" w14:textId="09941C3C" w:rsidR="00A02AD8" w:rsidRPr="008A2846" w:rsidRDefault="00A02AD8" w:rsidP="00A02AD8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jc w:val="both"/>
              <w:rPr>
                <w:rStyle w:val="Emphasis"/>
                <w:rFonts w:cs="Calibri"/>
                <w:szCs w:val="18"/>
              </w:rPr>
            </w:pPr>
            <w:r w:rsidRPr="00A02AD8">
              <w:rPr>
                <w:rStyle w:val="Emphasis"/>
                <w:rFonts w:cs="Calibri"/>
                <w:i w:val="0"/>
                <w:szCs w:val="18"/>
              </w:rPr>
              <w:t>Basic Computer Hardware and Software Trouble Shooting.</w:t>
            </w:r>
          </w:p>
          <w:p w14:paraId="120BCE84" w14:textId="6BEB70E0" w:rsidR="008A2846" w:rsidRPr="00A02AD8" w:rsidRDefault="008A2846" w:rsidP="00A02AD8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jc w:val="both"/>
              <w:rPr>
                <w:rStyle w:val="Emphasis"/>
                <w:rFonts w:cs="Calibri"/>
                <w:szCs w:val="18"/>
              </w:rPr>
            </w:pPr>
            <w:r>
              <w:rPr>
                <w:rStyle w:val="Emphasis"/>
                <w:rFonts w:cs="Calibri"/>
                <w:i w:val="0"/>
                <w:szCs w:val="18"/>
              </w:rPr>
              <w:t>Photo Editing using Photoshop.</w:t>
            </w:r>
          </w:p>
          <w:p w14:paraId="6BCD3782" w14:textId="502C1DDE" w:rsidR="00036450" w:rsidRPr="00A02AD8" w:rsidRDefault="00560DCD" w:rsidP="00A02AD8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szCs w:val="18"/>
              </w:rPr>
              <w:t xml:space="preserve">Basic </w:t>
            </w:r>
            <w:r w:rsidR="00A02AD8" w:rsidRPr="00A02AD8">
              <w:rPr>
                <w:szCs w:val="18"/>
              </w:rPr>
              <w:t xml:space="preserve">Network </w:t>
            </w:r>
            <w:r w:rsidR="00594B03">
              <w:rPr>
                <w:szCs w:val="18"/>
              </w:rPr>
              <w:t>Configuration.</w:t>
            </w:r>
          </w:p>
        </w:tc>
      </w:tr>
    </w:tbl>
    <w:p w14:paraId="74BC64BD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032AD" w14:textId="77777777" w:rsidR="00C7716D" w:rsidRDefault="00C7716D" w:rsidP="000C45FF">
      <w:r>
        <w:separator/>
      </w:r>
    </w:p>
  </w:endnote>
  <w:endnote w:type="continuationSeparator" w:id="0">
    <w:p w14:paraId="744CB892" w14:textId="77777777" w:rsidR="00C7716D" w:rsidRDefault="00C7716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7F2FC" w14:textId="77777777" w:rsidR="00C7716D" w:rsidRDefault="00C7716D" w:rsidP="000C45FF">
      <w:r>
        <w:separator/>
      </w:r>
    </w:p>
  </w:footnote>
  <w:footnote w:type="continuationSeparator" w:id="0">
    <w:p w14:paraId="7F833641" w14:textId="77777777" w:rsidR="00C7716D" w:rsidRDefault="00C7716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B2CE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DDBE49F" wp14:editId="57DEA19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17C4"/>
    <w:multiLevelType w:val="hybridMultilevel"/>
    <w:tmpl w:val="D4DE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55CAD"/>
    <w:multiLevelType w:val="multilevel"/>
    <w:tmpl w:val="2BC0D3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605DE"/>
    <w:multiLevelType w:val="hybridMultilevel"/>
    <w:tmpl w:val="9774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0250D"/>
    <w:multiLevelType w:val="hybridMultilevel"/>
    <w:tmpl w:val="5F34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847788">
    <w:abstractNumId w:val="2"/>
  </w:num>
  <w:num w:numId="2" w16cid:durableId="720977359">
    <w:abstractNumId w:val="3"/>
  </w:num>
  <w:num w:numId="3" w16cid:durableId="1256674336">
    <w:abstractNumId w:val="0"/>
  </w:num>
  <w:num w:numId="4" w16cid:durableId="2067946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18"/>
    <w:rsid w:val="00007BF8"/>
    <w:rsid w:val="00036450"/>
    <w:rsid w:val="00094499"/>
    <w:rsid w:val="000A0E3F"/>
    <w:rsid w:val="000C45FF"/>
    <w:rsid w:val="000D3EFA"/>
    <w:rsid w:val="000E3FD1"/>
    <w:rsid w:val="00112054"/>
    <w:rsid w:val="001525E1"/>
    <w:rsid w:val="00161209"/>
    <w:rsid w:val="00180329"/>
    <w:rsid w:val="0019001F"/>
    <w:rsid w:val="001A74A5"/>
    <w:rsid w:val="001A7DF0"/>
    <w:rsid w:val="001B2ABD"/>
    <w:rsid w:val="001B3B3D"/>
    <w:rsid w:val="001E0391"/>
    <w:rsid w:val="001E1759"/>
    <w:rsid w:val="001F1ECC"/>
    <w:rsid w:val="002400EB"/>
    <w:rsid w:val="00256CF7"/>
    <w:rsid w:val="0028194F"/>
    <w:rsid w:val="00281FD5"/>
    <w:rsid w:val="002F4A09"/>
    <w:rsid w:val="0030481B"/>
    <w:rsid w:val="003156FC"/>
    <w:rsid w:val="003254B5"/>
    <w:rsid w:val="0037121F"/>
    <w:rsid w:val="003A6B7D"/>
    <w:rsid w:val="003B06CA"/>
    <w:rsid w:val="003F619A"/>
    <w:rsid w:val="004071FC"/>
    <w:rsid w:val="00445947"/>
    <w:rsid w:val="004813B3"/>
    <w:rsid w:val="00496591"/>
    <w:rsid w:val="004A014A"/>
    <w:rsid w:val="004C1036"/>
    <w:rsid w:val="004C63E4"/>
    <w:rsid w:val="004D3011"/>
    <w:rsid w:val="005262AC"/>
    <w:rsid w:val="00550C1A"/>
    <w:rsid w:val="00560DCD"/>
    <w:rsid w:val="00594B03"/>
    <w:rsid w:val="005E39D5"/>
    <w:rsid w:val="00600670"/>
    <w:rsid w:val="0062123A"/>
    <w:rsid w:val="00646E75"/>
    <w:rsid w:val="00672125"/>
    <w:rsid w:val="006771D0"/>
    <w:rsid w:val="006B4B75"/>
    <w:rsid w:val="006E2FCC"/>
    <w:rsid w:val="00715FCB"/>
    <w:rsid w:val="00743101"/>
    <w:rsid w:val="007775E1"/>
    <w:rsid w:val="007867A0"/>
    <w:rsid w:val="007927F5"/>
    <w:rsid w:val="00802CA0"/>
    <w:rsid w:val="00837F18"/>
    <w:rsid w:val="008A2846"/>
    <w:rsid w:val="008B6075"/>
    <w:rsid w:val="009260CD"/>
    <w:rsid w:val="00952C25"/>
    <w:rsid w:val="009F1C0D"/>
    <w:rsid w:val="00A02AD8"/>
    <w:rsid w:val="00A2118D"/>
    <w:rsid w:val="00AC2EA1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7716D"/>
    <w:rsid w:val="00C9578B"/>
    <w:rsid w:val="00CB0055"/>
    <w:rsid w:val="00CC350A"/>
    <w:rsid w:val="00D2522B"/>
    <w:rsid w:val="00D422DE"/>
    <w:rsid w:val="00D5459D"/>
    <w:rsid w:val="00DA1F4D"/>
    <w:rsid w:val="00DD172A"/>
    <w:rsid w:val="00E25A26"/>
    <w:rsid w:val="00E40E04"/>
    <w:rsid w:val="00E4381A"/>
    <w:rsid w:val="00E55D74"/>
    <w:rsid w:val="00E737EC"/>
    <w:rsid w:val="00EC44C7"/>
    <w:rsid w:val="00ED72AA"/>
    <w:rsid w:val="00F06BC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FA01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20"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A02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zxczxc\Downloads\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36E4E7293945478788D59B99C73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A74D1-6490-49C9-967A-0447CC8219EB}"/>
      </w:docPartPr>
      <w:docPartBody>
        <w:p w:rsidR="00745254" w:rsidRDefault="00A674FD">
          <w:pPr>
            <w:pStyle w:val="8536E4E7293945478788D59B99C73953"/>
          </w:pPr>
          <w:r w:rsidRPr="00CB0055">
            <w:t>Contact</w:t>
          </w:r>
        </w:p>
      </w:docPartBody>
    </w:docPart>
    <w:docPart>
      <w:docPartPr>
        <w:name w:val="A93EF7D1C90145299D9240C402B3C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50710-A282-4D8E-8E84-F8A766CD8EFB}"/>
      </w:docPartPr>
      <w:docPartBody>
        <w:p w:rsidR="00745254" w:rsidRDefault="00A674FD">
          <w:pPr>
            <w:pStyle w:val="A93EF7D1C90145299D9240C402B3C318"/>
          </w:pPr>
          <w:r w:rsidRPr="004D3011">
            <w:t>PHONE:</w:t>
          </w:r>
        </w:p>
      </w:docPartBody>
    </w:docPart>
    <w:docPart>
      <w:docPartPr>
        <w:name w:val="E43F2CF19FC64894955CE5EFC8585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24748-239B-44EE-B358-1559B02CD97B}"/>
      </w:docPartPr>
      <w:docPartBody>
        <w:p w:rsidR="00745254" w:rsidRDefault="00A674FD">
          <w:pPr>
            <w:pStyle w:val="E43F2CF19FC64894955CE5EFC8585C80"/>
          </w:pPr>
          <w:r w:rsidRPr="004D3011">
            <w:t>EMAIL:</w:t>
          </w:r>
        </w:p>
      </w:docPartBody>
    </w:docPart>
    <w:docPart>
      <w:docPartPr>
        <w:name w:val="982185C3AA094D4BA73BDD4F60324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62CD6-23D0-400F-87EA-CBB4EFD0FDB8}"/>
      </w:docPartPr>
      <w:docPartBody>
        <w:p w:rsidR="00745254" w:rsidRDefault="00A674FD">
          <w:pPr>
            <w:pStyle w:val="982185C3AA094D4BA73BDD4F60324F04"/>
          </w:pPr>
          <w:r w:rsidRPr="00CB0055">
            <w:t>Hobbies</w:t>
          </w:r>
        </w:p>
      </w:docPartBody>
    </w:docPart>
    <w:docPart>
      <w:docPartPr>
        <w:name w:val="0B817C3A690849C7BB2E4DEC353CE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B1E85-8C65-4663-8838-CF561E8DF2B8}"/>
      </w:docPartPr>
      <w:docPartBody>
        <w:p w:rsidR="00745254" w:rsidRDefault="00A674FD">
          <w:pPr>
            <w:pStyle w:val="0B817C3A690849C7BB2E4DEC353CECE5"/>
          </w:pPr>
          <w:r w:rsidRPr="00036450">
            <w:t>EDUCATION</w:t>
          </w:r>
        </w:p>
      </w:docPartBody>
    </w:docPart>
    <w:docPart>
      <w:docPartPr>
        <w:name w:val="08C2C6072ED746E9998C115ABA00F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C8B08-4702-4ABB-A3C0-F11041F7469A}"/>
      </w:docPartPr>
      <w:docPartBody>
        <w:p w:rsidR="00745254" w:rsidRDefault="00A674FD">
          <w:pPr>
            <w:pStyle w:val="08C2C6072ED746E9998C115ABA00FA4D"/>
          </w:pPr>
          <w:r w:rsidRPr="00036450">
            <w:t>WORK EXPERIENCE</w:t>
          </w:r>
        </w:p>
      </w:docPartBody>
    </w:docPart>
    <w:docPart>
      <w:docPartPr>
        <w:name w:val="DAC3A4EAAA1743C6A69BDD33A0572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D66F0-E60A-4DCC-98C7-160BEAD318BA}"/>
      </w:docPartPr>
      <w:docPartBody>
        <w:p w:rsidR="00745254" w:rsidRDefault="00A674FD">
          <w:pPr>
            <w:pStyle w:val="DAC3A4EAAA1743C6A69BDD33A0572D6C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FD"/>
    <w:rsid w:val="000526F6"/>
    <w:rsid w:val="001421A7"/>
    <w:rsid w:val="00515E2D"/>
    <w:rsid w:val="00745254"/>
    <w:rsid w:val="00745BCA"/>
    <w:rsid w:val="007826E3"/>
    <w:rsid w:val="0086371F"/>
    <w:rsid w:val="00A6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36E4E7293945478788D59B99C73953">
    <w:name w:val="8536E4E7293945478788D59B99C73953"/>
  </w:style>
  <w:style w:type="paragraph" w:customStyle="1" w:styleId="A93EF7D1C90145299D9240C402B3C318">
    <w:name w:val="A93EF7D1C90145299D9240C402B3C318"/>
  </w:style>
  <w:style w:type="paragraph" w:customStyle="1" w:styleId="E43F2CF19FC64894955CE5EFC8585C80">
    <w:name w:val="E43F2CF19FC64894955CE5EFC8585C8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82185C3AA094D4BA73BDD4F60324F04">
    <w:name w:val="982185C3AA094D4BA73BDD4F60324F04"/>
  </w:style>
  <w:style w:type="paragraph" w:customStyle="1" w:styleId="0B817C3A690849C7BB2E4DEC353CECE5">
    <w:name w:val="0B817C3A690849C7BB2E4DEC353CECE5"/>
  </w:style>
  <w:style w:type="paragraph" w:customStyle="1" w:styleId="08C2C6072ED746E9998C115ABA00FA4D">
    <w:name w:val="08C2C6072ED746E9998C115ABA00FA4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AC3A4EAAA1743C6A69BDD33A0572D6C">
    <w:name w:val="DAC3A4EAAA1743C6A69BDD33A0572D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tf00546271_win32.dotx</Template>
  <TotalTime>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2024-01-10T16:58:00Z</dcterms:created>
  <dcterms:modified xsi:type="dcterms:W3CDTF">2024-01-10T16:58:00Z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